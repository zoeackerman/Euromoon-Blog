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12" w:rsidRDefault="00D92812" w:rsidP="00D92812"/>
    <w:p w:rsidR="00D92812" w:rsidRDefault="00D92812" w:rsidP="00D92812">
      <w:r>
        <w:t>&lt;</w:t>
      </w:r>
      <w:proofErr w:type="gramStart"/>
      <w:r>
        <w:t>html</w:t>
      </w:r>
      <w:proofErr w:type="gramEnd"/>
      <w:r>
        <w:t>&gt;</w:t>
      </w:r>
    </w:p>
    <w:p w:rsidR="00D92812" w:rsidRDefault="00D92812" w:rsidP="00D92812">
      <w:r>
        <w:t>&lt;</w:t>
      </w:r>
      <w:proofErr w:type="gramStart"/>
      <w:r>
        <w:t>head</w:t>
      </w:r>
      <w:proofErr w:type="gramEnd"/>
      <w:r>
        <w:t>&gt;</w:t>
      </w:r>
    </w:p>
    <w:p w:rsidR="00D92812" w:rsidRDefault="00D92812" w:rsidP="00D92812">
      <w:r>
        <w:t>&lt;</w:t>
      </w:r>
      <w:proofErr w:type="gramStart"/>
      <w:r>
        <w:t>title&gt;</w:t>
      </w:r>
      <w:proofErr w:type="gramEnd"/>
      <w:r>
        <w:t xml:space="preserve">England - </w:t>
      </w:r>
      <w:proofErr w:type="spellStart"/>
      <w:r>
        <w:t>Euromoon</w:t>
      </w:r>
      <w:proofErr w:type="spellEnd"/>
      <w:r>
        <w:t>&lt;/title&gt;</w:t>
      </w:r>
    </w:p>
    <w:p w:rsidR="00D92812" w:rsidRDefault="00D92812" w:rsidP="00D92812">
      <w:r>
        <w:t>&lt;/head&gt;</w:t>
      </w:r>
    </w:p>
    <w:p w:rsidR="00D92812" w:rsidRDefault="00D92812" w:rsidP="00D92812">
      <w:r>
        <w:t>&lt;</w:t>
      </w:r>
      <w:proofErr w:type="gramStart"/>
      <w:r>
        <w:t>body</w:t>
      </w:r>
      <w:proofErr w:type="gramEnd"/>
      <w:r>
        <w:t>&gt;</w:t>
      </w:r>
    </w:p>
    <w:p w:rsidR="00D92812" w:rsidRDefault="00D92812" w:rsidP="00D92812"/>
    <w:p w:rsidR="00D92812" w:rsidRDefault="00D92812" w:rsidP="00D92812">
      <w:r>
        <w:t>&lt;style type="text/</w:t>
      </w:r>
      <w:proofErr w:type="spellStart"/>
      <w:r>
        <w:t>css</w:t>
      </w:r>
      <w:proofErr w:type="spellEnd"/>
      <w:r>
        <w:t>"&gt;</w:t>
      </w:r>
    </w:p>
    <w:p w:rsidR="00D92812" w:rsidRDefault="00D92812" w:rsidP="00D92812">
      <w:proofErr w:type="gramStart"/>
      <w:r>
        <w:t>footer{</w:t>
      </w:r>
      <w:proofErr w:type="gramEnd"/>
    </w:p>
    <w:p w:rsidR="00D92812" w:rsidRDefault="00D92812" w:rsidP="00D92812">
      <w:r>
        <w:tab/>
      </w:r>
      <w:proofErr w:type="gramStart"/>
      <w:r>
        <w:t>font-size</w:t>
      </w:r>
      <w:proofErr w:type="gramEnd"/>
      <w:r>
        <w:t>: 8pt;</w:t>
      </w:r>
    </w:p>
    <w:p w:rsidR="00D92812" w:rsidRDefault="00D92812" w:rsidP="00D92812">
      <w:r>
        <w:tab/>
      </w:r>
      <w:proofErr w:type="gramStart"/>
      <w:r>
        <w:t>color</w:t>
      </w:r>
      <w:proofErr w:type="gramEnd"/>
      <w:r>
        <w:t>: gray;</w:t>
      </w:r>
    </w:p>
    <w:p w:rsidR="00D92812" w:rsidRDefault="00D92812" w:rsidP="00D92812">
      <w:r>
        <w:tab/>
      </w:r>
      <w:proofErr w:type="gramStart"/>
      <w:r>
        <w:t>text-</w:t>
      </w:r>
      <w:proofErr w:type="gramEnd"/>
      <w:r>
        <w:t>align: center;</w:t>
      </w:r>
    </w:p>
    <w:p w:rsidR="00D92812" w:rsidRDefault="00D92812" w:rsidP="00D92812">
      <w:r>
        <w:tab/>
        <w:t>}</w:t>
      </w:r>
    </w:p>
    <w:p w:rsidR="00D92812" w:rsidRDefault="00D92812" w:rsidP="00D92812">
      <w:proofErr w:type="gramStart"/>
      <w:r>
        <w:t>h1{</w:t>
      </w:r>
      <w:proofErr w:type="gramEnd"/>
    </w:p>
    <w:p w:rsidR="00D92812" w:rsidRDefault="00D92812" w:rsidP="00D92812">
      <w:r>
        <w:tab/>
      </w:r>
      <w:proofErr w:type="gramStart"/>
      <w:r>
        <w:t>color</w:t>
      </w:r>
      <w:proofErr w:type="gramEnd"/>
      <w:r>
        <w:t>: gray;</w:t>
      </w:r>
    </w:p>
    <w:p w:rsidR="00D92812" w:rsidRDefault="00D92812" w:rsidP="00D92812">
      <w:r>
        <w:tab/>
      </w:r>
      <w:proofErr w:type="gramStart"/>
      <w:r>
        <w:t>text-</w:t>
      </w:r>
      <w:proofErr w:type="gramEnd"/>
      <w:r>
        <w:t>align: left;</w:t>
      </w:r>
    </w:p>
    <w:p w:rsidR="00D92812" w:rsidRDefault="00D92812" w:rsidP="00D92812">
      <w:r>
        <w:t>}</w:t>
      </w:r>
    </w:p>
    <w:p w:rsidR="00D92812" w:rsidRDefault="00D92812" w:rsidP="00D92812">
      <w:proofErr w:type="gramStart"/>
      <w:r>
        <w:t>h2{</w:t>
      </w:r>
      <w:proofErr w:type="gramEnd"/>
    </w:p>
    <w:p w:rsidR="00D92812" w:rsidRDefault="00D92812" w:rsidP="00D92812">
      <w:r>
        <w:tab/>
      </w:r>
      <w:proofErr w:type="gramStart"/>
      <w:r>
        <w:t>color</w:t>
      </w:r>
      <w:proofErr w:type="gramEnd"/>
      <w:r>
        <w:t>: #9900cc;</w:t>
      </w:r>
    </w:p>
    <w:p w:rsidR="00D92812" w:rsidRDefault="00D92812" w:rsidP="00D92812">
      <w:r>
        <w:tab/>
      </w:r>
      <w:proofErr w:type="gramStart"/>
      <w:r>
        <w:t>text-</w:t>
      </w:r>
      <w:proofErr w:type="gramEnd"/>
      <w:r>
        <w:t>align: left;</w:t>
      </w:r>
    </w:p>
    <w:p w:rsidR="00D92812" w:rsidRDefault="00D92812" w:rsidP="00D92812">
      <w:r>
        <w:t>}</w:t>
      </w:r>
    </w:p>
    <w:p w:rsidR="00D92812" w:rsidRDefault="00D92812" w:rsidP="00D92812">
      <w:proofErr w:type="gramStart"/>
      <w:r>
        <w:t>body{</w:t>
      </w:r>
      <w:proofErr w:type="gramEnd"/>
    </w:p>
    <w:p w:rsidR="00D92812" w:rsidRDefault="00D92812" w:rsidP="00D92812">
      <w:r>
        <w:tab/>
      </w:r>
      <w:proofErr w:type="gramStart"/>
      <w:r>
        <w:t>font-family</w:t>
      </w:r>
      <w:proofErr w:type="gramEnd"/>
      <w:r>
        <w:t>: sans-serif;</w:t>
      </w:r>
    </w:p>
    <w:p w:rsidR="00D92812" w:rsidRDefault="00D92812" w:rsidP="00D92812">
      <w:r>
        <w:t>}</w:t>
      </w:r>
    </w:p>
    <w:p w:rsidR="00D92812" w:rsidRDefault="00D92812" w:rsidP="00D92812">
      <w:r>
        <w:t>&lt;/style&gt;</w:t>
      </w:r>
    </w:p>
    <w:p w:rsidR="00D92812" w:rsidRDefault="00D92812" w:rsidP="00D92812">
      <w:r>
        <w:t>&lt;</w:t>
      </w:r>
      <w:proofErr w:type="gramStart"/>
      <w:r>
        <w:t>hr</w:t>
      </w:r>
      <w:proofErr w:type="gramEnd"/>
      <w:r>
        <w:t>&gt;</w:t>
      </w:r>
    </w:p>
    <w:p w:rsidR="00D92812" w:rsidRDefault="00D92812" w:rsidP="00D92812">
      <w:r>
        <w:t>&lt;p&gt;&lt;/p&gt;</w:t>
      </w:r>
    </w:p>
    <w:p w:rsidR="00D92812" w:rsidRDefault="00D92812" w:rsidP="00D92812"/>
    <w:p w:rsidR="00D92812" w:rsidRDefault="00D92812" w:rsidP="00D92812"/>
    <w:p w:rsidR="00D92812" w:rsidRDefault="00D92812" w:rsidP="00D92812">
      <w:r>
        <w:t>&lt;h1&gt;</w:t>
      </w:r>
      <w:proofErr w:type="spellStart"/>
      <w:r>
        <w:t>Euromoon</w:t>
      </w:r>
      <w:proofErr w:type="spellEnd"/>
      <w:r>
        <w:t xml:space="preserve"> - England&lt;/h1&gt;</w:t>
      </w:r>
    </w:p>
    <w:p w:rsidR="00D92812" w:rsidRDefault="00D92812" w:rsidP="00D92812">
      <w:r>
        <w:t>&lt;</w:t>
      </w:r>
      <w:proofErr w:type="gramStart"/>
      <w:r>
        <w:t>hr</w:t>
      </w:r>
      <w:proofErr w:type="gramEnd"/>
      <w:r>
        <w:t>&gt;</w:t>
      </w:r>
    </w:p>
    <w:p w:rsidR="00D92812" w:rsidRDefault="00D92812" w:rsidP="00D92812">
      <w:r>
        <w:t>&lt;h2&gt;Day 1 - 08 Dec 2015 - Tuesday&lt;/h2&gt;</w:t>
      </w:r>
    </w:p>
    <w:p w:rsidR="00D92812" w:rsidRDefault="00D92812" w:rsidP="00D92812">
      <w:r>
        <w:t>&lt;p&gt;Tuesday was a lazy day with a sleep in.  The actuality of the adventure ahead still not quite real.  A few last minute decisions before treating myself to a facial thanks to Mary. &lt;/p&gt;</w:t>
      </w:r>
    </w:p>
    <w:p w:rsidR="00D92812" w:rsidRDefault="00D92812" w:rsidP="00D92812">
      <w:r>
        <w:t>&lt;img width="70%" src="Photos/IMG_5515.JPG"&gt;</w:t>
      </w:r>
    </w:p>
    <w:p w:rsidR="00D92812" w:rsidRDefault="00D92812" w:rsidP="00D92812">
      <w:r>
        <w:t>&lt;p&gt;</w:t>
      </w:r>
      <w:proofErr w:type="gramStart"/>
      <w:r>
        <w:t>My</w:t>
      </w:r>
      <w:proofErr w:type="gramEnd"/>
      <w:r>
        <w:t xml:space="preserve"> first Uber ride (that I paid for) was a lovely experience.  ANNNND CHEAP! Although the </w:t>
      </w:r>
      <w:proofErr w:type="spellStart"/>
      <w:r>
        <w:t>lollies</w:t>
      </w:r>
      <w:proofErr w:type="spellEnd"/>
      <w:r>
        <w:t xml:space="preserve"> and water I’d heard about were nowhere to be found</w:t>
      </w:r>
      <w:proofErr w:type="gramStart"/>
      <w:r>
        <w:t>.&lt;</w:t>
      </w:r>
      <w:proofErr w:type="gramEnd"/>
      <w:r>
        <w:t>/p&gt;</w:t>
      </w:r>
    </w:p>
    <w:p w:rsidR="00D92812" w:rsidRDefault="00D92812" w:rsidP="00D92812">
      <w:r>
        <w:t>&lt;p&gt;Hello Brisbane International Airport</w:t>
      </w:r>
      <w:proofErr w:type="gramStart"/>
      <w:r>
        <w:t>!&lt;</w:t>
      </w:r>
      <w:proofErr w:type="gramEnd"/>
      <w:r>
        <w:t>/p&gt;</w:t>
      </w:r>
    </w:p>
    <w:p w:rsidR="00D92812" w:rsidRDefault="00D92812" w:rsidP="00D92812">
      <w:r>
        <w:t>&lt;p&gt;</w:t>
      </w:r>
      <w:proofErr w:type="gramStart"/>
      <w:r>
        <w:t>A</w:t>
      </w:r>
      <w:proofErr w:type="gramEnd"/>
      <w:r>
        <w:t xml:space="preserve"> reasonably painless transition through check in and customs found us with 2 hrs to kill before our flight.  &lt;/p&gt;</w:t>
      </w:r>
    </w:p>
    <w:p w:rsidR="00D92812" w:rsidRDefault="00D92812" w:rsidP="00D92812">
      <w:r>
        <w:t>&lt;img width="70%" src="Photos/IMG_0365.jpg"&gt;</w:t>
      </w:r>
    </w:p>
    <w:p w:rsidR="00D92812" w:rsidRDefault="00D92812" w:rsidP="00D92812">
      <w:r>
        <w:t>&lt;</w:t>
      </w:r>
      <w:proofErr w:type="gramStart"/>
      <w:r>
        <w:t>hr</w:t>
      </w:r>
      <w:proofErr w:type="gramEnd"/>
      <w:r>
        <w:t>&gt;</w:t>
      </w:r>
    </w:p>
    <w:p w:rsidR="00D92812" w:rsidRDefault="00D92812" w:rsidP="00D92812">
      <w:r>
        <w:t>&lt;h2&gt;Day 2 - 09 Dec 2015 - Wednesday&lt;/h2&gt;</w:t>
      </w:r>
    </w:p>
    <w:p w:rsidR="00D92812" w:rsidRDefault="00D92812" w:rsidP="00D92812">
      <w:r>
        <w:t>&lt;p&gt;00:50 departure to Hong Kong with a flight time of 8 hrs and 15 min&lt;/p&gt;</w:t>
      </w:r>
    </w:p>
    <w:p w:rsidR="00D92812" w:rsidRDefault="00D92812" w:rsidP="00D92812">
      <w:r>
        <w:t xml:space="preserve">&lt;img width="70%" src="Photos/IMG_5518.JPG"&gt; </w:t>
      </w:r>
    </w:p>
    <w:p w:rsidR="00D92812" w:rsidRDefault="00D92812" w:rsidP="00D92812">
      <w:r>
        <w:t>&lt;p&gt;2 hr layover in Hong Kong&lt;/p&gt;</w:t>
      </w:r>
    </w:p>
    <w:p w:rsidR="00D92812" w:rsidRDefault="00D92812" w:rsidP="00D92812">
      <w:r>
        <w:t>&lt;p&gt;13 hr flight to London&lt;/p&gt;</w:t>
      </w:r>
    </w:p>
    <w:p w:rsidR="00D92812" w:rsidRDefault="00D92812" w:rsidP="00D92812">
      <w:r>
        <w:lastRenderedPageBreak/>
        <w:t>&lt;p&gt;on check in for the London flight was super disappointed to find that Lang and I were not seated together :-(</w:t>
      </w:r>
      <w:proofErr w:type="gramStart"/>
      <w:r>
        <w:t>&lt;/</w:t>
      </w:r>
      <w:proofErr w:type="gramEnd"/>
      <w:r>
        <w:t>p&gt;</w:t>
      </w:r>
    </w:p>
    <w:p w:rsidR="00D92812" w:rsidRDefault="00D92812" w:rsidP="00D92812">
      <w:r>
        <w:t>&lt;p&gt;Great view from 46E</w:t>
      </w:r>
      <w:r w:rsidR="00DC4D49">
        <w:t xml:space="preserve"> -</w:t>
      </w:r>
      <w:r>
        <w:t xml:space="preserve"> The back of my head sitting in 45E&lt;/p&gt;</w:t>
      </w:r>
    </w:p>
    <w:p w:rsidR="00D92812" w:rsidRDefault="00D92812" w:rsidP="00D92812">
      <w:r>
        <w:t>&lt;img width="70%" src="Photos/IMG_0367.JPG"&gt;</w:t>
      </w:r>
    </w:p>
    <w:p w:rsidR="00D92812" w:rsidRDefault="00D92812" w:rsidP="00D92812">
      <w:r>
        <w:t>&lt;p&gt;3 movies, 2 TV shows, multiple awkward bathroom visits and 13 hrs later we touch down at Heathrow International Airport&lt;/p&gt;</w:t>
      </w:r>
    </w:p>
    <w:p w:rsidR="00D92812" w:rsidRDefault="00D92812" w:rsidP="00D92812">
      <w:r>
        <w:t>&lt;p&gt;Walking out of the plane and across the air bridge at 15:00 local time I was surprised to see the sun already setting.  Lazy bastard</w:t>
      </w:r>
      <w:proofErr w:type="gramStart"/>
      <w:r>
        <w:t>!&lt;</w:t>
      </w:r>
      <w:proofErr w:type="gramEnd"/>
      <w:r>
        <w:t>/p&gt;</w:t>
      </w:r>
    </w:p>
    <w:p w:rsidR="00D92812" w:rsidRDefault="00D92812" w:rsidP="00D92812">
      <w:r>
        <w:t xml:space="preserve">&lt;p&gt;The </w:t>
      </w:r>
      <w:proofErr w:type="spellStart"/>
      <w:r>
        <w:t>colours</w:t>
      </w:r>
      <w:proofErr w:type="spellEnd"/>
      <w:r>
        <w:t xml:space="preserve"> in the London early afternoon sun set reminded me of Roma (QLD</w:t>
      </w:r>
      <w:proofErr w:type="gramStart"/>
      <w:r>
        <w:t>)&lt;</w:t>
      </w:r>
      <w:proofErr w:type="gramEnd"/>
      <w:r>
        <w:t>/p&gt;</w:t>
      </w:r>
    </w:p>
    <w:p w:rsidR="00D92812" w:rsidRDefault="00D92812" w:rsidP="00D92812">
      <w:r>
        <w:t>&lt;img width="70%" src="Photos/IMG_5527.JPG"&gt;</w:t>
      </w:r>
    </w:p>
    <w:p w:rsidR="00D92812" w:rsidRDefault="00D92812" w:rsidP="00D92812">
      <w:r>
        <w:t>&lt;</w:t>
      </w:r>
      <w:proofErr w:type="gramStart"/>
      <w:r>
        <w:t>hr</w:t>
      </w:r>
      <w:proofErr w:type="gramEnd"/>
      <w:r>
        <w:t>&gt;</w:t>
      </w:r>
    </w:p>
    <w:p w:rsidR="00D92812" w:rsidRDefault="00D92812" w:rsidP="00D92812">
      <w:r>
        <w:t>&lt;h2&gt;Day 3 - 10 Dec 2015 - Thursday&lt;/h2&gt;</w:t>
      </w:r>
    </w:p>
    <w:p w:rsidR="00D92812" w:rsidRDefault="00D92812" w:rsidP="00D92812">
      <w:r>
        <w:t>&lt;p&gt;No surprise we were up early.  I had passed out by 19:30 the night before completely oblivious to the sound of the rumbling underground gently vibrating through our hotel room</w:t>
      </w:r>
      <w:proofErr w:type="gramStart"/>
      <w:r>
        <w:t>.&lt;</w:t>
      </w:r>
      <w:proofErr w:type="gramEnd"/>
      <w:r>
        <w:t>/p&gt;</w:t>
      </w:r>
    </w:p>
    <w:p w:rsidR="00D92812" w:rsidRDefault="00D92812" w:rsidP="00D92812">
      <w:r>
        <w:t>&lt;p&gt;Dressed and out the hotel door just after 05:00 local time (</w:t>
      </w:r>
      <w:proofErr w:type="spellStart"/>
      <w:r>
        <w:t>approx</w:t>
      </w:r>
      <w:proofErr w:type="spellEnd"/>
      <w:r>
        <w:t xml:space="preserve"> 15:00 Brisbane time</w:t>
      </w:r>
      <w:proofErr w:type="gramStart"/>
      <w:r>
        <w:t>)&lt;</w:t>
      </w:r>
      <w:proofErr w:type="gramEnd"/>
      <w:r>
        <w:t>/p&gt;</w:t>
      </w:r>
    </w:p>
    <w:p w:rsidR="00D92812" w:rsidRDefault="00D92812" w:rsidP="00D92812">
      <w:r>
        <w:t>&lt;p&gt;First tube ride of the day&lt;/p&gt;</w:t>
      </w:r>
    </w:p>
    <w:p w:rsidR="00D92812" w:rsidRDefault="00D92812" w:rsidP="00D92812">
      <w:r>
        <w:t>&lt;img width="70%" src="Photos/IMG_5530.JPG"&gt;</w:t>
      </w:r>
    </w:p>
    <w:p w:rsidR="00D92812" w:rsidRDefault="00D92812" w:rsidP="00D92812">
      <w:r>
        <w:t xml:space="preserve">&lt;p&gt;Lang and I </w:t>
      </w:r>
      <w:proofErr w:type="spellStart"/>
      <w:r>
        <w:t>touristed</w:t>
      </w:r>
      <w:proofErr w:type="spellEnd"/>
      <w:r>
        <w:t xml:space="preserve"> the shit out of inner London</w:t>
      </w:r>
      <w:proofErr w:type="gramStart"/>
      <w:r>
        <w:t>.&lt;</w:t>
      </w:r>
      <w:proofErr w:type="gramEnd"/>
      <w:r>
        <w:t>/p&gt;</w:t>
      </w:r>
    </w:p>
    <w:p w:rsidR="00D92812" w:rsidRDefault="00D92812" w:rsidP="00D92812">
      <w:r>
        <w:t xml:space="preserve">&lt;p&gt;I was shocked when we walked out of Westminster Station </w:t>
      </w:r>
      <w:proofErr w:type="spellStart"/>
      <w:r>
        <w:t>approx</w:t>
      </w:r>
      <w:proofErr w:type="spellEnd"/>
      <w:r>
        <w:t xml:space="preserve"> 10 min later and BOOM! There was Big Ben in all his glory</w:t>
      </w:r>
      <w:proofErr w:type="gramStart"/>
      <w:r>
        <w:t>!&lt;</w:t>
      </w:r>
      <w:proofErr w:type="gramEnd"/>
      <w:r>
        <w:t>/p&gt;</w:t>
      </w:r>
    </w:p>
    <w:p w:rsidR="00D92812" w:rsidRDefault="00D92812" w:rsidP="00D92812">
      <w:r>
        <w:t>&lt;img width="70%" src="Photos/IMG_5531.JPG"&gt;</w:t>
      </w:r>
    </w:p>
    <w:p w:rsidR="00D92812" w:rsidRDefault="00D92812" w:rsidP="00D92812">
      <w:r>
        <w:t xml:space="preserve">&lt;p&gt;21,000 steps later and we had </w:t>
      </w:r>
      <w:proofErr w:type="gramStart"/>
      <w:r>
        <w:t>visited:</w:t>
      </w:r>
      <w:proofErr w:type="gramEnd"/>
      <w:r>
        <w:t>&lt;/p&gt;</w:t>
      </w:r>
    </w:p>
    <w:p w:rsidR="00D92812" w:rsidRDefault="00D92812" w:rsidP="00D92812">
      <w:r>
        <w:t>&lt;p&gt;London Eye&lt;/p&gt;</w:t>
      </w:r>
      <w:bookmarkStart w:id="0" w:name="_GoBack"/>
      <w:bookmarkEnd w:id="0"/>
    </w:p>
    <w:p w:rsidR="00D92812" w:rsidRDefault="00D92812" w:rsidP="00D92812">
      <w:r>
        <w:t>&lt;p&gt;Parliament House&lt;/p&gt;</w:t>
      </w:r>
    </w:p>
    <w:p w:rsidR="00D92812" w:rsidRDefault="00D92812" w:rsidP="00D92812">
      <w:r>
        <w:t>&lt;p&gt;Parliament Square&lt;/p&gt;</w:t>
      </w:r>
    </w:p>
    <w:p w:rsidR="00D92812" w:rsidRDefault="00D92812" w:rsidP="00D92812">
      <w:r>
        <w:t>&lt;p&gt;Downing Street&lt;/p&gt;</w:t>
      </w:r>
    </w:p>
    <w:p w:rsidR="00D92812" w:rsidRDefault="00D92812" w:rsidP="00D92812">
      <w:r>
        <w:t>&lt;p&gt;Trafalgar Square&lt;/p&gt;</w:t>
      </w:r>
    </w:p>
    <w:p w:rsidR="00D92812" w:rsidRDefault="00DC4D49" w:rsidP="00D92812">
      <w:r>
        <w:t>&lt;p&gt;</w:t>
      </w:r>
      <w:proofErr w:type="gramStart"/>
      <w:r w:rsidR="00D92812">
        <w:t>The</w:t>
      </w:r>
      <w:proofErr w:type="gramEnd"/>
      <w:r w:rsidR="00D92812">
        <w:t xml:space="preserve"> Strand</w:t>
      </w:r>
      <w:r>
        <w:t>&lt;/p&gt;</w:t>
      </w:r>
    </w:p>
    <w:p w:rsidR="00D92812" w:rsidRDefault="00D92812" w:rsidP="00D92812">
      <w:r>
        <w:t>&lt;p&gt;Covet Garden Markets&lt;/p&gt;</w:t>
      </w:r>
    </w:p>
    <w:p w:rsidR="00D92812" w:rsidRDefault="00D92812" w:rsidP="00D92812">
      <w:r>
        <w:t>&lt;p&gt;Leicester Square&lt;/p&gt;</w:t>
      </w:r>
    </w:p>
    <w:p w:rsidR="00D92812" w:rsidRDefault="00DC4D49" w:rsidP="00D92812">
      <w:r>
        <w:t>&lt;p&gt;</w:t>
      </w:r>
      <w:r w:rsidR="00D92812">
        <w:t>SOHO</w:t>
      </w:r>
      <w:r>
        <w:t>&lt;/p&gt;</w:t>
      </w:r>
    </w:p>
    <w:p w:rsidR="00D92812" w:rsidRDefault="00D92812" w:rsidP="00D92812">
      <w:r>
        <w:t>&lt;p&gt;Piccadilly Circus (Spoiler: There are no clowns or a circus.  Turns out that “circus” is a term for a circle of something e.g. houses.)&lt;/p&gt;</w:t>
      </w:r>
    </w:p>
    <w:p w:rsidR="00D92812" w:rsidRDefault="00DC4D49" w:rsidP="00D92812">
      <w:r>
        <w:t>&lt;p&gt;</w:t>
      </w:r>
      <w:r w:rsidR="00D92812">
        <w:t>Green Park</w:t>
      </w:r>
      <w:r>
        <w:t>&lt;/p&gt;</w:t>
      </w:r>
    </w:p>
    <w:p w:rsidR="00D92812" w:rsidRDefault="00DC4D49" w:rsidP="00D92812">
      <w:r>
        <w:t>&lt;p&gt;</w:t>
      </w:r>
      <w:r w:rsidR="00D92812">
        <w:t>Embankment – Walkabout Pub</w:t>
      </w:r>
      <w:r>
        <w:t>&lt;/p&gt;</w:t>
      </w:r>
    </w:p>
    <w:p w:rsidR="00D92812" w:rsidRDefault="00DC4D49" w:rsidP="00D92812">
      <w:r>
        <w:t>&lt;p&gt;</w:t>
      </w:r>
      <w:proofErr w:type="gramStart"/>
      <w:r w:rsidR="00D92812">
        <w:t>The</w:t>
      </w:r>
      <w:proofErr w:type="gramEnd"/>
      <w:r w:rsidR="00D92812">
        <w:t xml:space="preserve"> Mall</w:t>
      </w:r>
      <w:r>
        <w:t>&lt;/p&gt;</w:t>
      </w:r>
    </w:p>
    <w:p w:rsidR="00D92812" w:rsidRDefault="00D92812" w:rsidP="00D92812">
      <w:r>
        <w:t>&lt;p&gt;Buckingham Palace&lt;/p&gt;</w:t>
      </w:r>
    </w:p>
    <w:p w:rsidR="00D92812" w:rsidRDefault="00D92812" w:rsidP="00D92812">
      <w:r>
        <w:t>&lt;p&gt;</w:t>
      </w:r>
      <w:proofErr w:type="gramStart"/>
      <w:r>
        <w:t>The</w:t>
      </w:r>
      <w:proofErr w:type="gramEnd"/>
      <w:r>
        <w:t xml:space="preserve"> Royal Collection Shop&lt;/p&gt;</w:t>
      </w:r>
    </w:p>
    <w:p w:rsidR="00D92812" w:rsidRDefault="00DC4D49" w:rsidP="00D92812">
      <w:r>
        <w:t>&lt;p&gt;</w:t>
      </w:r>
      <w:r w:rsidR="00D92812">
        <w:t xml:space="preserve">Hyde Park Corner </w:t>
      </w:r>
      <w:proofErr w:type="spellStart"/>
      <w:r w:rsidR="00D92812">
        <w:t>Austraila</w:t>
      </w:r>
      <w:proofErr w:type="spellEnd"/>
      <w:r w:rsidR="00D92812">
        <w:t xml:space="preserve"> War Memorial and New Zealand War Memorial</w:t>
      </w:r>
      <w:r>
        <w:t>&lt;/p&gt;</w:t>
      </w:r>
    </w:p>
    <w:p w:rsidR="00D92812" w:rsidRDefault="00DC4D49" w:rsidP="00D92812">
      <w:r>
        <w:t>&lt;p&gt;</w:t>
      </w:r>
      <w:r w:rsidR="00D92812">
        <w:t>Regent Street</w:t>
      </w:r>
      <w:r>
        <w:t>&lt;/p&gt;</w:t>
      </w:r>
    </w:p>
    <w:p w:rsidR="00D92812" w:rsidRDefault="00D92812" w:rsidP="00D92812">
      <w:r>
        <w:t>&lt;p&gt;</w:t>
      </w:r>
      <w:proofErr w:type="spellStart"/>
      <w:r>
        <w:t>Hamley’s</w:t>
      </w:r>
      <w:proofErr w:type="spellEnd"/>
      <w:r>
        <w:t xml:space="preserve"> </w:t>
      </w:r>
      <w:r>
        <w:t>Toy Shop&lt;/p&gt;</w:t>
      </w:r>
    </w:p>
    <w:p w:rsidR="00D92812" w:rsidRDefault="00D92812" w:rsidP="00D92812">
      <w:r>
        <w:t>&lt;p&gt;Mac Store (</w:t>
      </w:r>
      <w:proofErr w:type="spellStart"/>
      <w:r>
        <w:t>sooooo</w:t>
      </w:r>
      <w:proofErr w:type="spellEnd"/>
      <w:r>
        <w:t xml:space="preserve"> many Red Shirts!!)&lt;/p&gt;</w:t>
      </w:r>
    </w:p>
    <w:p w:rsidR="00D92812" w:rsidRDefault="00DC4D49" w:rsidP="00D92812">
      <w:r>
        <w:t>&lt;p&gt;</w:t>
      </w:r>
      <w:proofErr w:type="spellStart"/>
      <w:r w:rsidR="00D92812">
        <w:t>Carnaby</w:t>
      </w:r>
      <w:proofErr w:type="spellEnd"/>
      <w:r w:rsidR="00D92812">
        <w:t xml:space="preserve"> Street</w:t>
      </w:r>
      <w:r>
        <w:t>&lt;/p&gt;</w:t>
      </w:r>
    </w:p>
    <w:p w:rsidR="00D92812" w:rsidRDefault="00D92812" w:rsidP="00D92812">
      <w:r>
        <w:t>&lt;p&gt;</w:t>
      </w:r>
      <w:proofErr w:type="spellStart"/>
      <w:r>
        <w:t>M&amp;amp</w:t>
      </w:r>
      <w:proofErr w:type="gramStart"/>
      <w:r>
        <w:t>;M</w:t>
      </w:r>
      <w:proofErr w:type="spellEnd"/>
      <w:proofErr w:type="gramEnd"/>
      <w:r>
        <w:t xml:space="preserve"> Store&lt;/p&gt;</w:t>
      </w:r>
    </w:p>
    <w:p w:rsidR="00D92812" w:rsidRDefault="00D92812" w:rsidP="00D92812"/>
    <w:p w:rsidR="00D92812" w:rsidRDefault="00D92812" w:rsidP="00D92812">
      <w:r>
        <w:t>&lt;img width="33%" src="Photos/IMG_0377.jpg"&gt;</w:t>
      </w:r>
    </w:p>
    <w:p w:rsidR="00D92812" w:rsidRDefault="00D92812" w:rsidP="00D92812">
      <w:r>
        <w:t>&lt;img width="33%" src="Photos/IMG_0378.jpg"&gt;</w:t>
      </w:r>
    </w:p>
    <w:p w:rsidR="00D92812" w:rsidRDefault="00D92812" w:rsidP="00D92812">
      <w:r>
        <w:t>&lt;img width="33%" src="Photos/IMG_0381.jpg"&gt;</w:t>
      </w:r>
    </w:p>
    <w:p w:rsidR="00D92812" w:rsidRDefault="00D92812" w:rsidP="00D92812">
      <w:r>
        <w:lastRenderedPageBreak/>
        <w:t>&lt;img width="33%" src="Photos/IMG_0383.jpg"&gt;</w:t>
      </w:r>
    </w:p>
    <w:p w:rsidR="00D92812" w:rsidRDefault="00D92812" w:rsidP="00D92812">
      <w:r>
        <w:t>&lt;img width="33%" src="Photos/IMG_0392.jpg"&gt;</w:t>
      </w:r>
    </w:p>
    <w:p w:rsidR="00D92812" w:rsidRDefault="00D92812" w:rsidP="00D92812">
      <w:r>
        <w:t>&lt;img width="33%" src="Photos/IMG_5553.JPG"&gt;</w:t>
      </w:r>
    </w:p>
    <w:p w:rsidR="00D92812" w:rsidRDefault="00D92812" w:rsidP="00D92812">
      <w:r>
        <w:t>&lt;img width="33%" src="Photos/IMG_0396.jpg"&gt;</w:t>
      </w:r>
    </w:p>
    <w:p w:rsidR="00D92812" w:rsidRDefault="00D92812" w:rsidP="00D92812">
      <w:r>
        <w:t>&lt;img width="33%" src="Photos/IMG_0411.jpg"&gt;</w:t>
      </w:r>
    </w:p>
    <w:p w:rsidR="00D92812" w:rsidRDefault="00D92812" w:rsidP="00D92812">
      <w:r>
        <w:t>&lt;img width="33%" src="Photos/IMG_0417.jpg"&gt;</w:t>
      </w:r>
    </w:p>
    <w:p w:rsidR="00D92812" w:rsidRDefault="00D92812" w:rsidP="00D92812">
      <w:r>
        <w:t>&lt;img width="33%" src="Photos/IMG_0420.jpg"&gt;</w:t>
      </w:r>
    </w:p>
    <w:p w:rsidR="00D92812" w:rsidRDefault="00D92812" w:rsidP="00D92812">
      <w:r>
        <w:t>&lt;img width="33%" src="Photos/IMG_0454.jpg"&gt;</w:t>
      </w:r>
    </w:p>
    <w:p w:rsidR="00D92812" w:rsidRDefault="00D92812" w:rsidP="00D92812"/>
    <w:p w:rsidR="00D92812" w:rsidRDefault="00D92812" w:rsidP="00D92812"/>
    <w:p w:rsidR="00D92812" w:rsidRDefault="00D92812" w:rsidP="00D92812">
      <w:r>
        <w:t>&lt;</w:t>
      </w:r>
      <w:proofErr w:type="gramStart"/>
      <w:r>
        <w:t>hr</w:t>
      </w:r>
      <w:proofErr w:type="gramEnd"/>
      <w:r>
        <w:t>&gt;</w:t>
      </w:r>
    </w:p>
    <w:p w:rsidR="00D92812" w:rsidRDefault="00D92812" w:rsidP="00D92812">
      <w:r>
        <w:t>&lt;h2&gt;Day 4 - 11 Dec 2015 - Friday&lt;/h2&gt;</w:t>
      </w:r>
    </w:p>
    <w:p w:rsidR="00D92812" w:rsidRDefault="00D92812" w:rsidP="00D92812"/>
    <w:p w:rsidR="00D92812" w:rsidRDefault="00D92812" w:rsidP="00D92812"/>
    <w:p w:rsidR="00D92812" w:rsidRDefault="00D92812" w:rsidP="00D92812"/>
    <w:p w:rsidR="00D92812" w:rsidRDefault="00D92812" w:rsidP="00D92812"/>
    <w:p w:rsidR="00D92812" w:rsidRDefault="00D92812" w:rsidP="00D92812"/>
    <w:p w:rsidR="00D92812" w:rsidRDefault="00D92812" w:rsidP="00D92812"/>
    <w:p w:rsidR="00D92812" w:rsidRDefault="00D92812" w:rsidP="00D92812"/>
    <w:p w:rsidR="00D92812" w:rsidRDefault="00D92812" w:rsidP="00D92812">
      <w:r>
        <w:t>&lt;</w:t>
      </w:r>
      <w:proofErr w:type="gramStart"/>
      <w:r>
        <w:t>hr</w:t>
      </w:r>
      <w:proofErr w:type="gramEnd"/>
      <w:r>
        <w:t>&gt;</w:t>
      </w:r>
    </w:p>
    <w:p w:rsidR="00D92812" w:rsidRDefault="00D92812" w:rsidP="00D92812"/>
    <w:p w:rsidR="00D92812" w:rsidRDefault="00D92812" w:rsidP="00D92812">
      <w:r>
        <w:t>&lt;</w:t>
      </w:r>
      <w:proofErr w:type="gramStart"/>
      <w:r>
        <w:t>hr</w:t>
      </w:r>
      <w:proofErr w:type="gramEnd"/>
      <w:r>
        <w:t>&gt;</w:t>
      </w:r>
    </w:p>
    <w:p w:rsidR="00D92812" w:rsidRDefault="00D92812" w:rsidP="00D92812">
      <w:r>
        <w:t>&lt;</w:t>
      </w:r>
      <w:proofErr w:type="gramStart"/>
      <w:r>
        <w:t>footer</w:t>
      </w:r>
      <w:proofErr w:type="gramEnd"/>
      <w:r>
        <w:t>&gt;</w:t>
      </w:r>
    </w:p>
    <w:p w:rsidR="00D92812" w:rsidRDefault="00D92812" w:rsidP="00D92812">
      <w:r>
        <w:tab/>
        <w:t xml:space="preserve">&lt;p&gt;&lt;a </w:t>
      </w:r>
      <w:proofErr w:type="spellStart"/>
      <w:r>
        <w:t>href</w:t>
      </w:r>
      <w:proofErr w:type="spellEnd"/>
      <w:r>
        <w:t>="index.html"&gt;Home Page&lt;/a&gt;&lt;/p&gt;</w:t>
      </w:r>
    </w:p>
    <w:p w:rsidR="00D92812" w:rsidRDefault="00D92812" w:rsidP="00D92812">
      <w:r>
        <w:tab/>
        <w:t>&lt;p&gt;</w:t>
      </w:r>
      <w:proofErr w:type="gramStart"/>
      <w:r>
        <w:t>With</w:t>
      </w:r>
      <w:proofErr w:type="gramEnd"/>
      <w:r>
        <w:t xml:space="preserve"> gratitude for the assistance and patience of Lang Sharpe&lt;/p&gt;</w:t>
      </w:r>
    </w:p>
    <w:p w:rsidR="00D92812" w:rsidRDefault="00D92812" w:rsidP="00D92812">
      <w:r>
        <w:t>&lt;/footer&gt;</w:t>
      </w:r>
    </w:p>
    <w:p w:rsidR="00D92812" w:rsidRDefault="00D92812" w:rsidP="00D92812">
      <w:r>
        <w:t>&lt;</w:t>
      </w:r>
      <w:proofErr w:type="gramStart"/>
      <w:r>
        <w:t>hr</w:t>
      </w:r>
      <w:proofErr w:type="gramEnd"/>
      <w:r>
        <w:t>&gt;</w:t>
      </w:r>
    </w:p>
    <w:p w:rsidR="00D92812" w:rsidRDefault="00D92812" w:rsidP="00D92812">
      <w:r>
        <w:t>&lt;/body&gt;</w:t>
      </w:r>
    </w:p>
    <w:p w:rsidR="00F562F3" w:rsidRPr="00D92812" w:rsidRDefault="00D92812" w:rsidP="00D92812">
      <w:r>
        <w:t>&lt;/html&gt;</w:t>
      </w:r>
    </w:p>
    <w:sectPr w:rsidR="00F562F3" w:rsidRPr="00D9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14"/>
    <w:rsid w:val="001446E5"/>
    <w:rsid w:val="00300546"/>
    <w:rsid w:val="00451242"/>
    <w:rsid w:val="004775DD"/>
    <w:rsid w:val="006B72C3"/>
    <w:rsid w:val="00765D14"/>
    <w:rsid w:val="009D5A06"/>
    <w:rsid w:val="009D7793"/>
    <w:rsid w:val="00CD6D94"/>
    <w:rsid w:val="00D92812"/>
    <w:rsid w:val="00DC4D49"/>
    <w:rsid w:val="00F5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B2E3E-A0C7-4818-BE1B-83CADA12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oe.ackerm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80</TotalTime>
  <Pages>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Ackerman</dc:creator>
  <cp:keywords/>
  <dc:description/>
  <cp:lastModifiedBy>Zoe Ackerman</cp:lastModifiedBy>
  <cp:revision>9</cp:revision>
  <dcterms:created xsi:type="dcterms:W3CDTF">2015-12-13T19:42:00Z</dcterms:created>
  <dcterms:modified xsi:type="dcterms:W3CDTF">2015-12-13T21:02:00Z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